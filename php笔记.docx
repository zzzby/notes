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父元素高度确定的单行文本的竖直居中的方法是通过设置父元素的 height 和 line-height 高度一致来实现的。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父元素高度确定的多行文本、图片等的竖直居中的方法有两种：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方法一：使用插入 table  (包括tbody、tr、td)标签，同时设置 vertical-align：middle。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方法二：在 chrome、firefox 及 IE8 以上的浏览器下可以设置块级元素的 display 为 table-cell（设置为表格单元显示），激活 vertical-align 属性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.first span, #second span{color:green;}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分组选择器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层叠就是在html文件中对于同一个元素可以有多个css样式存在，当有相同权重的样式存在时，会根据这些css样式的前后顺序来决定，处于最后面的css样式会被应用。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letter-spacing </w:t>
      </w:r>
      <w:r>
        <w:rPr>
          <w:rFonts w:hint="eastAsia"/>
          <w:lang w:val="en-US" w:eastAsia="zh-CN"/>
        </w:rPr>
        <w:t>字母间距  word-spacing 单词间距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echo关键字与字符串之间至少要有一个空格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在php中字符串连接符是用点（.）来表示的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PHP注释语句：用双斜杠（//）来表示，注释语句不能写在&lt;?php ?&gt;外面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Html中使用</w:t>
      </w:r>
      <w:r>
        <w:rPr>
          <w:rFonts w:hint="eastAsia"/>
          <w:b/>
          <w:bCs/>
          <w:sz w:val="24"/>
          <w:szCs w:val="32"/>
          <w:lang w:val="en-US" w:eastAsia="zh-CN"/>
        </w:rPr>
        <w:t>&lt;!--注释语句--&gt;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CSS中使用/*注释语句*/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网站根目录的自拟定</w:t>
      </w:r>
      <w:r>
        <w:rPr>
          <w:rFonts w:hint="eastAsia"/>
          <w:lang w:val="en-US" w:eastAsia="zh-CN"/>
        </w:rPr>
        <w:t>，默认放到wamp安装文件夹的www目录下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Php文件被apache执行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修改httpd conf 有个路径读取php文件（查找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ocument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oot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Directory也修改，配置修改都要重启服务）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WampManager.ini文件（查找menu.left，修改其中的www目录路径） WampManager.tpl（查找menu.left，修改directory）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Php的变量名用</w:t>
      </w:r>
      <w:r>
        <w:rPr>
          <w:rFonts w:hint="eastAsia"/>
          <w:sz w:val="24"/>
          <w:szCs w:val="32"/>
          <w:lang w:val="en-US" w:eastAsia="zh-CN"/>
        </w:rPr>
        <w:t>$xxx</w:t>
      </w:r>
      <w:r>
        <w:rPr>
          <w:rFonts w:hint="eastAsia"/>
          <w:lang w:val="en-US" w:eastAsia="zh-CN"/>
        </w:rPr>
        <w:t>声明，以字母或者下划线开头，</w:t>
      </w:r>
      <w:r>
        <w:rPr>
          <w:rFonts w:hint="eastAsia"/>
          <w:b/>
          <w:bCs/>
          <w:sz w:val="22"/>
          <w:szCs w:val="28"/>
          <w:lang w:val="en-US" w:eastAsia="zh-CN"/>
        </w:rPr>
        <w:t>可以包含汉字</w:t>
      </w:r>
      <w:r>
        <w:rPr>
          <w:rFonts w:hint="eastAsia"/>
          <w:lang w:val="en-US" w:eastAsia="zh-CN"/>
        </w:rPr>
        <w:t>...（不要使用汉字！）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var_dump()可以显示变量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声明变量的时候不用注明数据类型，会自动转换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Echo指令输出bool类型的时候，true为1（不区分大小写），false什么都不输出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字符串型可以用三种方法定义：单引号形式、双引号形式和Heredoc结构形式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字符串中有单引号或者双引号：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第一种方案：在单引号中嵌入双引号，如上图第2行所示；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第二种方案：在双引号中嵌入单引号，如上图第3行所示；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第三种方案：使用转义符“\”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wamp多站点配置（如何使用一个web应用程序管理和运行多个网站）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bin/apache/conf/extra/httpd-vhosts.conf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修改documentroot和servername为项目路径和服务器名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在apache中默认禁止其他web主机地址访问服务器的资源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打开apache的httpd.conf，查找httpd-vhost，把注释去掉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找到自己修改的directory，把deny from all 改成allow，下面一行注释掉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再去system\drivers\etc\hosts 添加域名，表示从127.0.0.1优先请求资源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apache默认80端口，默认的时候输入网址不需要端口号，端口冲突会无法访问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http.conf 修改端口  查找80 改掉listen，改掉servername 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zend studio：php开发软件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zend工作目录设置为apache运行目录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当双引号中包含变量时，变量会与双引号中的内容连接在一起；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当单引号中包含变量时，变量会被当做字符串输出（直接输出$xxx）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跟 </w:t>
      </w:r>
    </w:p>
    <w:p>
      <w:r>
        <w:drawing>
          <wp:inline distT="0" distB="0" distL="114300" distR="114300">
            <wp:extent cx="219075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rFonts w:hint="eastAsia"/>
          <w:lang w:val="en-US"/>
        </w:rPr>
        <w:t>使用Heredoc结构形式的方法来解决</w:t>
      </w:r>
      <w:r>
        <w:rPr>
          <w:rFonts w:hint="eastAsia"/>
          <w:b/>
          <w:bCs/>
          <w:sz w:val="22"/>
          <w:szCs w:val="28"/>
          <w:lang w:val="en-US" w:eastAsia="zh-CN"/>
        </w:rPr>
        <w:t>字符串很长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/>
        </w:rPr>
        <w:t>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/>
        </w:rPr>
        <w:t>先使用定界符表示字符串（&lt;&lt;&lt;），接着在“&lt;&lt;&lt;“之后提供一个标识符GOD，然后是字符串，最后以提供的这个标识符结束字符串。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特殊类型：资源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$file = fopen(“f.txt”, “r”);</w:t>
      </w:r>
      <w:r>
        <w:rPr>
          <w:rFonts w:hint="eastAsia"/>
          <w:lang w:val="en-US" w:eastAsia="zh-CN"/>
        </w:rPr>
        <w:t xml:space="preserve">  //打开文件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$con = mysql_connect(“localhost”, “root”, “root”);</w:t>
      </w:r>
      <w:r>
        <w:rPr>
          <w:rFonts w:hint="eastAsia"/>
          <w:lang w:val="en-US" w:eastAsia="zh-CN"/>
        </w:rPr>
        <w:t xml:space="preserve">  //连接数据库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$img = imagecreate(100, 100);</w:t>
      </w:r>
      <w:r>
        <w:rPr>
          <w:rFonts w:hint="eastAsia"/>
          <w:lang w:val="en-US" w:eastAsia="zh-CN"/>
        </w:rPr>
        <w:t xml:space="preserve">  //图形画布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注意： </w:t>
      </w:r>
      <w:r>
        <w:rPr>
          <w:rFonts w:hint="eastAsia"/>
        </w:rPr>
        <w:t>f.txt文本文件保存时一定要设置为UTF-8格式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特殊类型：空类型  </w:t>
      </w:r>
      <w:r>
        <w:rPr>
          <w:rFonts w:hint="default"/>
          <w:lang w:val="en-US" w:eastAsia="zh-CN"/>
        </w:rPr>
        <w:t>null</w:t>
      </w:r>
      <w:r>
        <w:rPr>
          <w:rFonts w:hint="eastAsia"/>
          <w:lang w:val="en-US" w:eastAsia="zh-CN"/>
        </w:rPr>
        <w:t>不区分大小写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当被赋值为NULL，或者尚未被赋值，或者被unset()，这三种情况下变量被认为为NULL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PHP中的常量分为自定义常量和系统常量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自定义常量是根据我们开发的需要，而定义的常量，它通过使用PHP中的函数define()定义。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Define有三个参数，第一个为变量名，第二个为常量值，第三个为bool类型，决定是否区分大小写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注意：defined()函数也可以帮助我们判断一个常量是否已经定义  define($xxx)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系统常量是</w:t>
      </w:r>
      <w:r>
        <w:rPr>
          <w:rFonts w:hint="default"/>
          <w:lang w:val="en-US" w:eastAsia="zh-CN"/>
        </w:rPr>
        <w:t>php</w:t>
      </w:r>
      <w:r>
        <w:rPr>
          <w:rFonts w:hint="eastAsia"/>
          <w:lang w:val="en-US" w:eastAsia="zh-CN"/>
        </w:rPr>
        <w:t>已经定义好的常量，常见的有：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（1）__FILE__ :php程序文件名。它可以帮助我们获取当前文件在服务器的物理位置。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（2）__LINE__ :PHP程序文件行数。它可以告诉我们，当前代码在第几行。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（3）PHP_VERSION:当前解析器的版本号。它可以告诉我们当前PHP解析器的版本号，我们可以提前知道我们的PHP代码是否可被该PHP解析器解析。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（4）PHP_OS：执行当前PHP版本的操作系统名称。它可以告诉我们</w:t>
      </w:r>
      <w:r>
        <w:rPr>
          <w:rFonts w:hint="eastAsia"/>
          <w:b/>
          <w:bCs/>
          <w:sz w:val="24"/>
          <w:szCs w:val="32"/>
          <w:vertAlign w:val="baseline"/>
          <w:lang w:val="en-US" w:eastAsia="zh-CN"/>
        </w:rPr>
        <w:t>服务器所用的操作系统</w:t>
      </w:r>
      <w:r>
        <w:rPr>
          <w:rFonts w:hint="eastAsia"/>
          <w:lang w:val="en-US" w:eastAsia="zh-CN"/>
        </w:rPr>
        <w:t>名称，我们可以根据该操作系统优化我们的代码。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常量取值：1.直接使用常量名 2.使用constant函数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Php的比较运算符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0420" cy="2750185"/>
            <wp:effectExtent l="0" t="0" r="177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字符串连接运算符是为了将两个字符串进行连接，PHP中提供的字符串连接运算符有：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（1）连接运算符(“.”)：它返回将右参数附加到左参数后面所得的字符串。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（2）连接赋值运算符(“.=”)：它将右边参数附加到左边的参数后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可以将@放置在一个PHP表达式之前，该表达式可能产生的任何错误信息都被忽略掉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如果激活了track_error（在php.ini中设置）特性，表达式所产生的任何错误信息都被存放在变量$php_errormsg中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php数组：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PHP有两种数组：索引数组、关联数组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索引和关联两个词都是针对数组的键而言的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索引数组</w:t>
      </w:r>
      <w:r>
        <w:rPr>
          <w:rFonts w:hint="eastAsia"/>
          <w:lang w:val="en-US" w:eastAsia="zh-CN"/>
        </w:rPr>
        <w:t>是指数组的键是整数的数组，并且键的整数顺序是从0开始，依次类推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索引数组赋值有三种方式: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第一种：</w:t>
      </w:r>
      <w:r>
        <w:rPr>
          <w:rFonts w:hint="eastAsia" w:eastAsiaTheme="minorEastAsia"/>
          <w:lang w:val="en-US" w:eastAsia="zh-CN"/>
        </w:rPr>
        <w:t>用数组变量的名字后面跟一个中括号的方式赋值，当然，索引数组中，中括号内的</w:t>
      </w: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键一定是整数</w:t>
      </w:r>
      <w:r>
        <w:rPr>
          <w:rFonts w:hint="eastAsia" w:eastAsiaTheme="minorEastAsia"/>
          <w:lang w:val="en-US" w:eastAsia="zh-CN"/>
        </w:rPr>
        <w:t>。比如，$arr[0]='苹果';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第二种：</w:t>
      </w:r>
      <w:r>
        <w:rPr>
          <w:rFonts w:hint="eastAsia" w:eastAsiaTheme="minorEastAsia"/>
          <w:lang w:val="en-US" w:eastAsia="zh-CN"/>
        </w:rPr>
        <w:t>用array()创建一个空数组，使用=&gt;符号来分隔键和值，左侧表示键，右侧表示值。当然，索引数组中，键一定是整数。比如，array('0'=&gt;'苹果');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第三种：</w:t>
      </w:r>
      <w:r>
        <w:rPr>
          <w:rFonts w:hint="eastAsia" w:eastAsiaTheme="minorEastAsia"/>
          <w:lang w:val="en-US" w:eastAsia="zh-CN"/>
        </w:rPr>
        <w:t>用array()创建一个空数组，直接在数组里用英文的单引号'或者英文的双引号"赋值，数组会默认建立从0开始的整数的键。比如array('苹果');这个数组相当于array('0'=&gt;'苹果');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关联数组赋值有两种方式: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第一种：</w:t>
      </w:r>
      <w:r>
        <w:rPr>
          <w:rFonts w:hint="eastAsia" w:eastAsiaTheme="minorEastAsia"/>
          <w:lang w:val="en-US" w:eastAsia="zh-CN"/>
        </w:rPr>
        <w:t>用数组变量的名字后面跟一个中括号的方式赋值，当然，关联数组中，中括号内的</w:t>
      </w: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键一定是字符串</w:t>
      </w:r>
      <w:r>
        <w:rPr>
          <w:rFonts w:hint="eastAsia" w:eastAsiaTheme="minorEastAsia"/>
          <w:lang w:val="en-US" w:eastAsia="zh-CN"/>
        </w:rPr>
        <w:t>。比如，$arr['apple']='苹果';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第二种：</w:t>
      </w:r>
      <w:r>
        <w:rPr>
          <w:rFonts w:hint="eastAsia" w:eastAsiaTheme="minorEastAsia"/>
          <w:lang w:val="en-US" w:eastAsia="zh-CN"/>
        </w:rPr>
        <w:t>用array()创建一个空数组，使用=&gt;符号来分隔键和值，左侧表示键，右侧表示值。当然，关联数组中，键一定是字符串。比如，array('apple'=&gt;'苹果');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PHP中foreach循环语句，常用于遍历数组，一般有两种使用方式: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不取下标              取下标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foreach (数组 as 值)    foreach (数组 as 下标 =&gt; 值)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类与面向对象：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使用关键字static修饰的，称之为静态方法，</w:t>
      </w: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静态方法不需要实例化对象</w:t>
      </w:r>
      <w:r>
        <w:rPr>
          <w:rFonts w:hint="eastAsia" w:eastAsiaTheme="minorEastAsia"/>
          <w:lang w:val="en-US" w:eastAsia="zh-CN"/>
        </w:rPr>
        <w:t>，可以通过类名直接调用，操作符为双冒号::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一般通过-&gt;对象操作符来访问对象的属性或者方法</w:t>
      </w:r>
      <w:r>
        <w:rPr>
          <w:rFonts w:hint="eastAsia"/>
          <w:lang w:val="en-US" w:eastAsia="zh-CN"/>
        </w:rPr>
        <w:t>，当在类成员方法内部调用的时候，可以使用$this伪变量调用当前对象的属性。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PHP5可以在类中使用</w:t>
      </w:r>
      <w:r>
        <w:rPr>
          <w:rFonts w:hint="eastAsia" w:eastAsiaTheme="minorEastAsia"/>
          <w:b w:val="0"/>
          <w:bCs w:val="0"/>
          <w:sz w:val="28"/>
          <w:szCs w:val="36"/>
          <w:lang w:val="en-US" w:eastAsia="zh-CN"/>
        </w:rPr>
        <w:t>__construct()</w:t>
      </w:r>
      <w:r>
        <w:rPr>
          <w:rFonts w:hint="eastAsia" w:eastAsiaTheme="minorEastAsia"/>
          <w:lang w:val="en-US" w:eastAsia="zh-CN"/>
        </w:rPr>
        <w:t>定义一个构造函数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在子类中如果定义了__construct则不会调用父类的__construct，如果需要同时调用父类的构造函数，需要使用parent::__construct()显式的调用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PHP5支持析构函数，使用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__destruct()</w:t>
      </w:r>
      <w:r>
        <w:rPr>
          <w:rFonts w:hint="eastAsia"/>
          <w:lang w:val="en-US" w:eastAsia="zh-CN"/>
        </w:rPr>
        <w:t>进行定义，当PHP代码执行完毕以后，会自动回收与销毁对象，因此一般情况下不需要显式去销毁对象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静态属性不允许对象使用-&gt;操作符调用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静态方法可以通过变量来进行动态调用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静态方法中，$this伪变量不允许使用。可以使用self，parent，static在内部调用静态方法与属性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PHP中的重载指的是动态的创建属性与方法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属性的重载通过__set，__get，__isset，__unset来分别实现对</w:t>
      </w:r>
      <w:r>
        <w:rPr>
          <w:rFonts w:hint="eastAsia"/>
          <w:b/>
          <w:bCs/>
          <w:lang w:val="en-US" w:eastAsia="zh-CN"/>
        </w:rPr>
        <w:t>不存在的属性</w:t>
      </w:r>
      <w:r>
        <w:rPr>
          <w:rFonts w:hint="eastAsia"/>
          <w:lang w:val="en-US" w:eastAsia="zh-CN"/>
        </w:rPr>
        <w:t>的赋值、读取、判断属性是否设置、销毁属性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方法的重载通过__call来实现，当</w:t>
      </w:r>
      <w:r>
        <w:rPr>
          <w:rFonts w:hint="eastAsia"/>
          <w:b/>
          <w:bCs/>
          <w:lang w:val="en-US" w:eastAsia="zh-CN"/>
        </w:rPr>
        <w:t>调用不存在的方法</w:t>
      </w:r>
      <w:r>
        <w:rPr>
          <w:rFonts w:hint="eastAsia"/>
          <w:lang w:val="en-US" w:eastAsia="zh-CN"/>
        </w:rPr>
        <w:t>的时候，将会转为参数调用__call方法，当调用不存在的静态方法时会使用__callStatic重载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对象比较，当同一个类的两个实例的所有属性都相等时，可以使用比较运算符==进行判断，当需要判断两个变量是否为同一个对象的引用时，可以使用全等运算符===进行判断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对象复制，在一些特殊情况下，可以通过关键字</w:t>
      </w:r>
      <w:r>
        <w:rPr>
          <w:rFonts w:hint="eastAsia"/>
          <w:b/>
          <w:bCs/>
          <w:sz w:val="24"/>
          <w:szCs w:val="32"/>
          <w:lang w:val="en-US" w:eastAsia="zh-CN"/>
        </w:rPr>
        <w:t>clone</w:t>
      </w:r>
      <w:r>
        <w:rPr>
          <w:rFonts w:hint="eastAsia"/>
          <w:lang w:val="en-US" w:eastAsia="zh-CN"/>
        </w:rPr>
        <w:t>来复制一个对象，这时__clone方法会被调用，通过这个魔术方法来设置属性的值。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对象序列化，可以通过</w:t>
      </w:r>
      <w:r>
        <w:rPr>
          <w:rFonts w:hint="eastAsia"/>
          <w:b/>
          <w:bCs/>
          <w:sz w:val="24"/>
          <w:szCs w:val="32"/>
          <w:lang w:val="en-US" w:eastAsia="zh-CN"/>
        </w:rPr>
        <w:t>serialize</w:t>
      </w:r>
      <w:r>
        <w:rPr>
          <w:rFonts w:hint="eastAsia"/>
          <w:lang w:val="en-US" w:eastAsia="zh-CN"/>
        </w:rPr>
        <w:t>方法将对象序列化为字符串，用于存储或者传递数据，然后在需要的时候通过</w:t>
      </w:r>
      <w:r>
        <w:rPr>
          <w:rFonts w:hint="eastAsia"/>
          <w:b/>
          <w:bCs/>
          <w:sz w:val="24"/>
          <w:szCs w:val="32"/>
          <w:lang w:val="en-US" w:eastAsia="zh-CN"/>
        </w:rPr>
        <w:t>unserialize</w:t>
      </w:r>
      <w:r>
        <w:rPr>
          <w:rFonts w:hint="eastAsia"/>
          <w:lang w:val="en-US" w:eastAsia="zh-CN"/>
        </w:rPr>
        <w:t>将字符串</w:t>
      </w:r>
      <w:r>
        <w:rPr>
          <w:rFonts w:hint="eastAsia"/>
          <w:b/>
          <w:bCs/>
          <w:sz w:val="22"/>
          <w:szCs w:val="28"/>
          <w:lang w:val="en-US" w:eastAsia="zh-CN"/>
        </w:rPr>
        <w:t>反序列化</w:t>
      </w:r>
      <w:r>
        <w:rPr>
          <w:rFonts w:hint="eastAsia"/>
          <w:lang w:val="en-US" w:eastAsia="zh-CN"/>
        </w:rPr>
        <w:t>成对象进行使用。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正则匹配模式使用分隔符与元字符组成，分隔符可以是非数字、非反斜线、非空格的任意字符。经常使用的分隔符是正斜线(/)、hash符号(#) 以及取反符号(~)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分隔符后面可以使用模式修饰符，模式修饰符包括：i, m, s, x等</w:t>
      </w:r>
    </w:p>
    <w:p>
      <w:r>
        <w:rPr>
          <w:lang w:val="en-US"/>
        </w:rPr>
        <w:t xml:space="preserve">                                           </w:t>
      </w:r>
      <w:r>
        <w:drawing>
          <wp:inline distT="0" distB="0" distL="114300" distR="114300">
            <wp:extent cx="1204595" cy="1265555"/>
            <wp:effectExtent l="0" t="0" r="1460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当转换为 boolean 时，以下值被认为是 FALSE：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 FALSE 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整型值 0（零）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浮点型值 0.0（零）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空字符串，以及字符串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不包括任何元素的数组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特殊类型 NULL（包括尚未赋值的变量）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从空标记生成的 SimpleXML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所有其它值都被认为是 TRUE（包括任何资源 和 NAN）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正则表达式：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对字符串进行操作的一种逻辑公式，用一些特定的字符组合成一个规则字符串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正则表达式使用</w:t>
      </w:r>
      <w:r>
        <w:rPr>
          <w:rFonts w:hint="eastAsia"/>
          <w:b/>
          <w:bCs/>
          <w:sz w:val="22"/>
          <w:szCs w:val="28"/>
          <w:lang w:val="en-US" w:eastAsia="zh-CN"/>
        </w:rPr>
        <w:t>分隔符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与</w:t>
      </w:r>
      <w:r>
        <w:rPr>
          <w:rFonts w:hint="eastAsia"/>
          <w:b/>
          <w:bCs/>
          <w:sz w:val="22"/>
          <w:szCs w:val="28"/>
          <w:lang w:val="en-US" w:eastAsia="zh-CN"/>
        </w:rPr>
        <w:t>元字符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：分隔符可以是除了数字、字母、以及反斜线以外的任何字符，常用的是 </w:t>
      </w:r>
      <w:r>
        <w:rPr>
          <w:rFonts w:hint="eastAsia"/>
          <w:b/>
          <w:bCs/>
          <w:sz w:val="22"/>
          <w:szCs w:val="28"/>
          <w:lang w:val="en-US" w:eastAsia="zh-CN"/>
        </w:rPr>
        <w:t>/，#，~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用了分隔符以后，匹配的即为分隔符中间的模式串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，如果模式串里面有分隔符需要用转义字符 </w:t>
      </w:r>
      <w:r>
        <w:rPr>
          <w:rFonts w:hint="eastAsia"/>
          <w:b/>
          <w:bCs/>
          <w:sz w:val="22"/>
          <w:szCs w:val="28"/>
          <w:lang w:val="en-US" w:eastAsia="zh-CN"/>
        </w:rPr>
        <w:t>\  ，如模式串为[/\]  需要写成[\/\\]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正则表达式中含有特殊含义的叫元字符：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 一般用于转义字符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^ 断言目标的开始位置(或在多行模式下是行首)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 断言目标的结束位置(或在多行模式下是行尾)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. 匹配除换行符外的任何字符(默认)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[ ] 字符类定义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| 开始一个可选分支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( ) 子组定义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? 量词，表示 0 次或 1 次匹配。</w:t>
      </w:r>
      <w:r>
        <w:rPr>
          <w:rFonts w:hint="eastAsia"/>
          <w:b/>
          <w:bCs/>
          <w:sz w:val="21"/>
          <w:szCs w:val="24"/>
          <w:lang w:val="en-US" w:eastAsia="zh-CN"/>
        </w:rPr>
        <w:t>位于量词后面用于改变量词的贪婪特性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* 量词，0 次或多次匹配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+ 量词，1 次或多次匹配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 } 自定义量词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有的元字符可以在方括号里面使用，比如：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 转义字符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^ 仅在作为第一个字符(方括号内)时，</w:t>
      </w:r>
      <w:r>
        <w:rPr>
          <w:rFonts w:hint="eastAsia"/>
          <w:b/>
          <w:bCs/>
          <w:sz w:val="22"/>
          <w:szCs w:val="28"/>
          <w:lang w:val="en-US" w:eastAsia="zh-CN"/>
        </w:rPr>
        <w:t>表明字符类取反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标记字符范围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例子：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\s：匹配任意的空白符，包括空格、制表符、换行符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\w：匹配字母或数字或下划线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\d：匹配数字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[\w\.\-]：括住的内容只匹配一个单一的字符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(bc)*：bc被定义成一个子组（视作一个字符）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(bc){2,5}：表示2到5个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bc</w:t>
      </w:r>
    </w:p>
    <w:p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^abc$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：表示以某个abc为开头与结尾的字符串，此处只有abc能匹配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在php中，提供了preg_mat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h()和preg_match_all函数进行正则匹配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这两个函数原型如下：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int preg_match|preg_match_all ( string $pattern , string $subject [, array &amp;$matches [, int $flags = 0 [, int $offset = 0 ]]] 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pattern: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要搜索的模式，字符串类型。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subject 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输入字符串。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matches: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如果提供了参数matches，它将被填充为搜索结果。 matches[0]将包含完整模式匹配到的文本，matches[1]将包含第一个捕获子组匹配到的文本，以此类推。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flags: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flags可以被设置为以下标记值：</w:t>
      </w:r>
      <w:r>
        <w:rPr>
          <w:rFonts w:hint="eastAsia"/>
          <w:b/>
          <w:bCs/>
          <w:sz w:val="22"/>
          <w:szCs w:val="28"/>
          <w:lang w:val="en-US" w:eastAsia="zh-CN"/>
        </w:rPr>
        <w:t>PREG_OFFSET_CAPTURE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如果传递了这个标记，对于每一个出现的匹配返回时会附加字符串偏移量(相对于目标字符串的)。 注意：这会改变填充到matches参数的数组，使其每个元素成为一个由 第0个元素是匹配到的字符串，第1个元素是该匹配字符串 在目标字符串subject中的偏移量。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offset: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通常，搜索从目标字符串的开始位置开始。可选参数 offset 用于 指定从目标字符串的某个未知开始搜索(单位是字节)。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返回值：preg_match()返回 pattern 的</w:t>
      </w:r>
      <w:r>
        <w:rPr>
          <w:rFonts w:hint="eastAsia"/>
          <w:b/>
          <w:bCs/>
          <w:sz w:val="22"/>
          <w:szCs w:val="28"/>
          <w:lang w:val="en-US" w:eastAsia="zh-CN"/>
        </w:rPr>
        <w:t>匹配次数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。它的值将是0次（不匹配）或1次，因为 </w:t>
      </w:r>
      <w:r>
        <w:rPr>
          <w:rFonts w:hint="eastAsia"/>
          <w:b/>
          <w:bCs/>
          <w:sz w:val="22"/>
          <w:szCs w:val="28"/>
          <w:lang w:val="en-US" w:eastAsia="zh-CN"/>
        </w:rPr>
        <w:t>preg_match()在第一次匹配后将会停止搜索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。preg_match_all()不同于此，它会</w:t>
      </w:r>
      <w:r>
        <w:rPr>
          <w:rFonts w:hint="eastAsia"/>
          <w:b/>
          <w:bCs/>
          <w:sz w:val="22"/>
          <w:szCs w:val="28"/>
          <w:lang w:val="en-US" w:eastAsia="zh-CN"/>
        </w:rPr>
        <w:t>一直搜索subject直到到达结尾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 如果发生错误 preg_match()返回 FALSE。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单词定界符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\b\b 匹配的必须是个完整的单词</w:t>
      </w:r>
    </w:p>
    <w:p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\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\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B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匹配的不能是一个完整的单词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当用某种边界来查找，而所要获取的内容又不包含边界时，可使用小括号来指定所要的范围</w:t>
      </w:r>
    </w:p>
    <w:p/>
    <w:p>
      <w:r>
        <w:rPr>
          <w:rFonts w:hint="default"/>
        </w:rPr>
        <w:t xml:space="preserve">带 "*" 和 "{m,n}" 的表达式都是尽可能地多匹配，带 "?" 的表达式在可匹配可不匹配的时候，也是尽可能的 "要匹配"。这 种匹配原则就叫作 </w:t>
      </w:r>
      <w:r>
        <w:rPr>
          <w:rFonts w:hint="default"/>
          <w:b/>
          <w:bCs/>
          <w:sz w:val="22"/>
          <w:szCs w:val="28"/>
        </w:rPr>
        <w:t>"贪婪" 模式</w:t>
      </w:r>
      <w:r>
        <w:rPr>
          <w:rFonts w:hint="default"/>
        </w:rPr>
        <w:t xml:space="preserve">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在修饰匹配次数的特殊符号后再加上一个 "?" 号，则可以使匹配次数不定的表达式尽可能少的匹配，使可匹配可不匹配的表达式，尽可能的 "不匹配"。这种匹配原则叫作 "非贪婪" 模式（</w:t>
      </w:r>
      <w:r>
        <w:rPr>
          <w:rFonts w:hint="eastAsia"/>
          <w:b/>
          <w:bCs/>
          <w:sz w:val="22"/>
          <w:szCs w:val="28"/>
          <w:lang w:val="en-US" w:eastAsia="zh-CN"/>
        </w:rPr>
        <w:t>懒惰模式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反向引用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在php正则表达式中，通过\n，来表示第n次匹配到的结果，要注意的是，在使用反向匹配的时候都需要使用()，反向匹配时，匹配()里面出现的字符或字符串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正则表达式在字符串的搜索和替换中很有用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preg_replace('/\s+/', ' ', $str);    会把匹配到的串都替换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注意：如果仅仅想要检查一个字符串是否包含另外一个字符串, 不要使用preg_match()，使用strpos()或strstr()会更快。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正则匹配常用在表单验证上，一些字段会有一定的格式要求，比如用户名一般都要求必须是字母、数字或下划线组成，邮箱、电话等也都有自己的规则，因此使用正则表达式可以很好的对这些字段进行验证。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Cookie：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Cookie是存储在客户端浏览器中的数据，我们通过Cookie来跟踪与存储用户数据。Cookie是存在于HTTP的标头之中。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PHP设置Cookie最常用的方法就是使用setcookie函数，setcookie具有7个可选参数，我们常用到的为前5个：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name（Cookie名）</w:t>
      </w:r>
      <w:r>
        <w:rPr>
          <w:rFonts w:hint="eastAsia"/>
          <w:lang w:val="en-US" w:eastAsia="zh-CN"/>
        </w:rPr>
        <w:t xml:space="preserve"> 可以通过$_COOKIE['name'] 进行访问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value（Cookie的值）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expire（过期时间）</w:t>
      </w:r>
      <w:r>
        <w:rPr>
          <w:rFonts w:hint="eastAsia"/>
          <w:lang w:val="en-US" w:eastAsia="zh-CN"/>
        </w:rPr>
        <w:t xml:space="preserve">  Unix时间戳格式，默认为0，表示浏览器关闭即失效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path（有效路径）</w:t>
      </w:r>
      <w:r>
        <w:rPr>
          <w:rFonts w:hint="eastAsia"/>
          <w:lang w:val="en-US" w:eastAsia="zh-CN"/>
        </w:rPr>
        <w:t xml:space="preserve">  如果路径设置为'/'，则整个网站都有效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domain（有效域）</w:t>
      </w:r>
      <w:r>
        <w:rPr>
          <w:rFonts w:hint="eastAsia"/>
          <w:lang w:val="en-US" w:eastAsia="zh-CN"/>
        </w:rPr>
        <w:t xml:space="preserve">  默认整个域名都有效，如果设置了'www.imooc.com',则只在www子域中有效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cookie仍然具有一些局限：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cookie相对不是太安全，容易被盗用导致cookie欺骗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单个cookie的值最大只能存储4k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每次请求都要进行网络传输，占用带宽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session是将用户的会话数据存储在服务端，没有大小限制，通过一个session_id进行用户识别，PHP默认情况下session_id是通过cookie来保存的，因此从某种程度上来说，seesion依赖于cookie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如果要删除所有的session，可以使用session_destroy函数，session_destroy会删除所有数据，但是session_id仍然存在。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注意：session_destroy并不会立即的销毁全局变量$_SESSION中的值，只有当下次再访问的时候，$_SESSION才为空，因此如果需要立即销毁$_SESSION，可以使用unset函数。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如果需要同时销毁cookie中的session_id，则还需要显式调用setcookie方法删除cookie中的session_id值。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信息既可以存储在sessioin中，也可以存储在cookie中，他们之间的差别在于session可以方便的存取多种数据类型，而cookie只支持字符串类型，同时对于一些安全性比较高的数据，cookie需要进行格式化与加密存储，而session存储在服务端则安全性较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一个用session存储用户信息的好例子：</w:t>
      </w:r>
    </w:p>
    <w:p>
      <w:r>
        <w:drawing>
          <wp:inline distT="0" distB="0" distL="114300" distR="114300">
            <wp:extent cx="5267960" cy="3542665"/>
            <wp:effectExtent l="0" t="0" r="889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php</w:t>
      </w:r>
      <w:r>
        <w:rPr>
          <w:rFonts w:hint="eastAsia"/>
          <w:b/>
          <w:bCs/>
          <w:sz w:val="28"/>
          <w:szCs w:val="36"/>
          <w:lang w:val="en-US" w:eastAsia="zh-CN"/>
        </w:rPr>
        <w:t>文件系统：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PHP具有丰富的文件操作函数，最简单的读取文件的函数为file_get_contents，可以将整个文件全部读取到一个字符串中，也可以通过参数控制读取内容的开始点以及长度：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$content = file_get_contents('./test.txt', null, null, 100, 500);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PHP也提供类似于C语言操作文件的方法，使用fopen，fgets，fread等方法，fgets可以从文件指针中读取一行，freads可以读取指定长度的字符串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注意：使用fopen打开的文件，最好使用fclose关闭文件指针，以避免文件句柄被占用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一般情况下在对文件进行操作的时候需要先判断文件是否存在，PHP中常用来判断文件存在的函数有两个is_file与file_exists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exists不仅可以判断文件是否存在，同时也可以判断目录是否存在。is_file是确切的判断给定的路径是否是一个文件。更加精确的，可以使用is_readable与is_writeable在文件是否存在的基础上，判断文件是否可读与可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fileowner：获得文件的所有者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filectime：获取文件的创建时间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filemtime：获取文件的修改时间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fileatime：获取文件的访问时间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其中最常用的是文件的修改时间，通过文件的修改时间，可以判断文件的时效性，经常用在静态文件或者缓存数据的更新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number_format(number,decimals,decimalpoint,separator)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    必需。要格式化的数字。如果未设置其他参数，则数字会被格式化为不带小数点且以逗号（,）作为千位分隔符。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decimals    可选。规定多少个小数。如果设置了该参数，则使用点号（.）作为小数点来格式化数字。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decimalpoint   可选。规定用作小数点的字符串。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separator    可选。规定用作千位分隔符的字符串。仅使用该参数的第一个字符。比如 "xxx" 仅输出 "x"。 注：如果设置了该参数，那么所有其他参数都是必需的。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    返回已格式化的数字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通过filesize函数可以取得文件的大小，文件大小是以字节数（bytes）表示的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若要转换文件大小的单位，可以自己定义函数实现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注意：没法通过简单的函数来取得目录的大小，目录的大小是该目录下所有子目录以及文件大小的总和，因此需要通过递归的方法来循环计算目录的大小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与读取文件对应，PHP写文件也具有两种方式，最简单的方式是采用file_put_contents。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PHP也支持类似C语言风格的操作方式，采用fwrite进行文件写入。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使用unlink函数进行文件删除。删除文件夹使用rmdir函数，文件夹必须为空，如果不为空或者没有权限则会提示失败。如果文件夹中存在文件，可以先循环删除目录中的所有文件，然后再删除该目录，循环删除可以使用glob函数遍历所有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(glob("*") as $filename)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unlink($filename);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php异常处理：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异常处理是面向对象一个重要特性，PHP代码中的异常通过throw抛出，异常抛出之后，后面的代码将不会再被执行。异常抛出被用于在遇到未知错误，或者不符合预先设定的条件时，通知客户程序，以便进行其他相关处理，不至于使程序直接报错中断。当代码中使用了try catch的时候，抛出的异常会在catch中捕获，否则会直接中断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- 使用异常的函数应该位于 "try"  代码块内。如果没有触发异常，则代码将照常继续执行。但是如果异常被触发，会抛出一个异常。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- 这里规定如何触发异常。注意：每一个 "throw" 必须对应至少一个 "catch"，当然可以对应多个"catch"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- "catch" 代码块会捕获异常，并创建一个包含异常信息的对象。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通过exception 对象调用 $e-&gt;getMessage()，输出来自该异常的错误消息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PHP具有很多异常处理类，其中Exception是所有异常处理的基类。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Exception具有几个基本属性与方法，常用的属性包括：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异常消息内容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异常代码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抛出异常的文件名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抛出异常在该文件的行数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常用的方法有：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getTrace 获取异常追踪信息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getTraceAsString 获取异常追踪信息的字符串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getMessage 获取出错信息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如果必要的话，可以通过继承Exception类来建立自定义的异常处理类。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php </w:t>
      </w:r>
      <w:r>
        <w:rPr>
          <w:rFonts w:hint="eastAsia"/>
          <w:b/>
          <w:bCs/>
          <w:sz w:val="28"/>
          <w:szCs w:val="36"/>
          <w:lang w:val="en-US" w:eastAsia="zh-CN"/>
        </w:rPr>
        <w:t>数据库操作：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mysql扩展进行数据库连接的方法：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$link = mysql_connect('mysql_host', 'mysql_user', 'mysql_password');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该函数需要指定数据库的地址，用户名及密码。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连接成功以后，我们需要选择一个操作的数据库，通过mysql_select_db函数来选择数据库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通常我们会先设置一下当前连接使用的字符编码，一般的我们会使用utf8编码。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mysql_query("set names 'utf8'");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通过上面的步骤，我们就与数据库建立了连接，可以进行数据操作了。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在数据库建立连接以后就可以进行查询，采用mysql_query加sql语句的形式向数据库发送查询指令。</w:t>
      </w:r>
      <w:r>
        <w:rPr>
          <w:rFonts w:hint="eastAsia"/>
          <w:b/>
          <w:bCs/>
          <w:sz w:val="22"/>
          <w:szCs w:val="28"/>
          <w:lang w:val="en-US" w:eastAsia="zh-CN"/>
        </w:rPr>
        <w:t>对于查询类的语句会返回一个资源句柄（resource），可以通过该资源获取查询结果集中的数据。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默认的，PHP使用最近的数据库连接执行查询，但如果存在多个连接的情况，则可以通过参数指令从那个连接中进行查询。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$res = mysql_query('select * from user limit 1', $link1); //从第一个连接中查询数据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在mysql中，执行插入语句以后，可以得到自增的</w:t>
      </w:r>
      <w:r>
        <w:rPr>
          <w:rFonts w:hint="eastAsia"/>
          <w:b/>
          <w:bCs/>
          <w:sz w:val="24"/>
          <w:szCs w:val="32"/>
          <w:lang w:val="en-US" w:eastAsia="zh-CN"/>
        </w:rPr>
        <w:t>主键id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，通过PHP的mysql_insert_id函数可以获取该id。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$uid = mysql_insert_id();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这个id的作用非常大，通常可以用来判断是否插入成功，或者作为关联ID进行其他的数据操作。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PHP有多个函数可以获取数据集中的一行数据，最常用的是mysql_fetch_array，可以通过设定参数来更改行数据的下标，默认的会包含数字索引的下标以及字段名的关联索引下标。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可以通过设定参数MYSQL_NUM只获取数字索引数组，等同于mysql_fetch_row函数，如果设定参数为MYSQL_ASSOC则只获取关联索引数组，等同于mysql_fetch_assoc函数。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如果要获取数据集中的所有数据，我们通过循环来遍历整个结果集。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在实际应用中，我们并不希望一次性获取数据表中的所有数据，那样性能会非常的低，因此会使用翻页功能，每页仅显示10条或者20条数据。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通过mysql的limit可以很容易的实现分页，</w:t>
      </w:r>
      <w:r>
        <w:rPr>
          <w:rFonts w:hint="eastAsia"/>
          <w:b/>
          <w:bCs/>
          <w:sz w:val="22"/>
          <w:szCs w:val="28"/>
          <w:lang w:val="en-US" w:eastAsia="zh-CN"/>
        </w:rPr>
        <w:t>limit m,n表示从m行后取n行数据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假定当前页为$page，每页显示$n条数据，那么m为当前页前面所有的数据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即$m = ($page-1) * $n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只需要构建好相应的sql语句，然后调用mysql_query执行就能完成数据的更新与删除操作。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对于删除与更新操作，可以通过</w:t>
      </w:r>
      <w:r>
        <w:rPr>
          <w:rFonts w:hint="eastAsia"/>
          <w:b/>
          <w:bCs/>
          <w:sz w:val="24"/>
          <w:szCs w:val="32"/>
          <w:lang w:val="en-US" w:eastAsia="zh-CN"/>
        </w:rPr>
        <w:t>mysql_affected_rows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函数来获取有多少行的数据被更新，若结果为0，则说明数据没有发生变化。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当数据库操作完成以后，可以使用</w:t>
      </w:r>
      <w:r>
        <w:rPr>
          <w:rFonts w:hint="eastAsia"/>
          <w:b/>
          <w:bCs/>
          <w:sz w:val="24"/>
          <w:szCs w:val="32"/>
          <w:lang w:val="en-US" w:eastAsia="zh-CN"/>
        </w:rPr>
        <w:t>mysql_close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关闭数据库连接，默认的，当PHP执行完毕以后，会自动的关闭数据库连接。在对性能要求比较高的情况下，可以在进行完数据库操作之后尽快关闭数据库连接，以节省资源，提高性能。在存在多个数据库连接的情况下，可以设定连接资源参数来关闭指定的数据库连接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php字符串：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标量类型，写到定界符（单引号、双引号、heredoc，nowdoc）中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双引号会解析所有的转义符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在PHP中有urlencode()、urldecode()、rawurlencode()、rawurldecode()这些函数来解决网页URL编码解码问题。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urlencode： 是指针对网页url中的中文字符的一种编码转化方式，最常见的就是Baidu、Google等搜索引擎中输入中文查询时候，生成经过 Encode过的网页URL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rawurlenconde和urlencode的区别：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  数字、大小写字母都不编码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2.  减号、点号、下划线  三个不编码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3. rawurlencode比urlencode多编码一个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加号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”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可以用花括号来明确变量名的界限，建议把整体都放到花括号里面{$username}，花括号之间不要有空格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可以通过花括号对字符串中的指定字符做增删改查操作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echo str{0}  注意：中文字符占3个字节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删除可以通过用空字符串替换来完成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单引号与双引号的区别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一般情况下两者是通用的.但双引号内部变量会解析,单引号则不解析.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所以如果内部只有纯字符串的时候,用单引号(速度快),内部有别的东西(如变量)的时候,用双号引更好点.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自定义函数：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按照具体需求封装的函数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r>
        <w:drawing>
          <wp:inline distT="0" distB="0" distL="114300" distR="114300">
            <wp:extent cx="3640455" cy="1992630"/>
            <wp:effectExtent l="0" t="0" r="1714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单一职责：一个函数只完成一个功能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函数名称不区分大小写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函数名称不可以重名！！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检测函数名是否存在的函数：function_exists($funcName)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函数默认返回NULL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intval ( mixed $var [, int $base = 10 ]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通过使用指定的进制 base 转换（默认是十进制），返回变量 var 的 integer 数值。 intval() 不能用于 object，否则会产生 E_NOTICE 错误并返回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strrpos() - 函数查找字符串在另一字符串中</w:t>
      </w:r>
      <w:r>
        <w:rPr>
          <w:rFonts w:hint="eastAsia"/>
          <w:b/>
          <w:bCs/>
          <w:lang w:val="en-US" w:eastAsia="zh-CN"/>
        </w:rPr>
        <w:t>最后一次</w:t>
      </w:r>
      <w:r>
        <w:rPr>
          <w:rFonts w:hint="eastAsia"/>
          <w:lang w:val="en-US" w:eastAsia="zh-CN"/>
        </w:rPr>
        <w:t>出现的位置（区分大小写）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strripos() - 查找字符串在另一字符串中最后一次出现的位置（不区分大小写）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strpos() - 查找字符串在另一字符串中</w:t>
      </w:r>
      <w:r>
        <w:rPr>
          <w:rFonts w:hint="eastAsia"/>
          <w:b/>
          <w:bCs/>
          <w:lang w:val="en-US" w:eastAsia="zh-CN"/>
        </w:rPr>
        <w:t>第一次</w:t>
      </w:r>
      <w:r>
        <w:rPr>
          <w:rFonts w:hint="eastAsia"/>
          <w:lang w:val="en-US" w:eastAsia="zh-CN"/>
        </w:rPr>
        <w:t>出现的位置（区分大小写）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stripos() - 查找字符串在另一字符串中第一次出现的位置（不区分大小写）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和 include 几乎完全一样，除了处理失败的方式不同之外。require 在出错时产生 E_COMPILE_ERROR 级别的错误。换句话说将导致脚本中止而 include 只产生警告（E_WARNING），脚本会继续运行。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B2E21"/>
    <w:rsid w:val="010322F5"/>
    <w:rsid w:val="08515BF2"/>
    <w:rsid w:val="09CB133B"/>
    <w:rsid w:val="0EEB7485"/>
    <w:rsid w:val="0FA133F3"/>
    <w:rsid w:val="14696D92"/>
    <w:rsid w:val="1DE9130A"/>
    <w:rsid w:val="1E45609E"/>
    <w:rsid w:val="2BAC0BC9"/>
    <w:rsid w:val="314B54ED"/>
    <w:rsid w:val="333557CD"/>
    <w:rsid w:val="3BA44206"/>
    <w:rsid w:val="3E10077C"/>
    <w:rsid w:val="41481F64"/>
    <w:rsid w:val="456373D2"/>
    <w:rsid w:val="47AC21A9"/>
    <w:rsid w:val="565C5D57"/>
    <w:rsid w:val="5EA22BFA"/>
    <w:rsid w:val="66F62B59"/>
    <w:rsid w:val="6D535020"/>
    <w:rsid w:val="6F1A4E52"/>
    <w:rsid w:val="72FB2E21"/>
    <w:rsid w:val="77595149"/>
    <w:rsid w:val="7BC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b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2018-07-18T01:33:00Z</dcterms:created>
  <dc:creator>zhanbo</dc:creator>
  <cp:lastModifiedBy>zhanbo</cp:lastModifiedBy>
  <dcterms:modified xsi:type="dcterms:W3CDTF">2018-08-11T09:40:53Z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